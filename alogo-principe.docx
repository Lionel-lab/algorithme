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displacedByCustomXml="next"/>
    <w:bookmarkStart w:id="1" w:name="OLE_LINK2" w:displacedByCustomXml="next"/>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855"/>
            <w:gridCol w:w="7182"/>
          </w:tblGrid>
          <w:tr w:rsidR="001A32D5">
            <w:trPr>
              <w:trHeight w:val="3960"/>
              <w:jc w:val="center"/>
            </w:trPr>
            <w:tc>
              <w:tcPr>
                <w:tcW w:w="1450" w:type="pct"/>
                <w:tcBorders>
                  <w:top w:val="nil"/>
                  <w:left w:val="nil"/>
                  <w:bottom w:val="nil"/>
                  <w:right w:val="nil"/>
                </w:tcBorders>
                <w:shd w:val="clear" w:color="auto" w:fill="auto"/>
              </w:tcPr>
              <w:p w:rsidR="001A32D5" w:rsidRDefault="001A32D5">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1A32D5" w:rsidRDefault="007B4E2D" w:rsidP="006C7717">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36"/>
                      <w:szCs w:val="36"/>
                    </w:rPr>
                    <w:alias w:val="Titre"/>
                    <w:id w:val="541102321"/>
                    <w:placeholder>
                      <w:docPart w:val="8AB31C20F71E4EBE9CBBAC7D8CFF2BA7"/>
                    </w:placeholder>
                    <w:dataBinding w:prefixMappings="xmlns:ns0='http://schemas.openxmlformats.org/package/2006/metadata/core-properties' xmlns:ns1='http://purl.org/dc/elements/1.1/'" w:xpath="/ns0:coreProperties[1]/ns1:title[1]" w:storeItemID="{6C3C8BC8-F283-45AE-878A-BAB7291924A1}"/>
                    <w:text/>
                  </w:sdtPr>
                  <w:sdtEndPr/>
                  <w:sdtContent>
                    <w:r w:rsidR="006C7717" w:rsidRPr="006C7717">
                      <w:rPr>
                        <w:rFonts w:asciiTheme="majorHAnsi" w:eastAsiaTheme="majorEastAsia" w:hAnsiTheme="majorHAnsi" w:cstheme="majorBidi"/>
                        <w:caps/>
                        <w:color w:val="775F55" w:themeColor="text2"/>
                        <w:sz w:val="36"/>
                        <w:szCs w:val="36"/>
                      </w:rPr>
                      <w:t xml:space="preserve">Algorithme </w:t>
                    </w:r>
                    <w:r w:rsidR="006C7717">
                      <w:rPr>
                        <w:rFonts w:asciiTheme="majorHAnsi" w:eastAsiaTheme="majorEastAsia" w:hAnsiTheme="majorHAnsi" w:cstheme="majorBidi"/>
                        <w:caps/>
                        <w:color w:val="775F55" w:themeColor="text2"/>
                        <w:sz w:val="36"/>
                        <w:szCs w:val="36"/>
                      </w:rPr>
                      <w:t xml:space="preserve">Distributeur de </w:t>
                    </w:r>
                    <w:r w:rsidR="006C7717" w:rsidRPr="006C7717">
                      <w:rPr>
                        <w:rFonts w:asciiTheme="majorHAnsi" w:eastAsiaTheme="majorEastAsia" w:hAnsiTheme="majorHAnsi" w:cstheme="majorBidi"/>
                        <w:caps/>
                        <w:color w:val="775F55" w:themeColor="text2"/>
                        <w:sz w:val="36"/>
                        <w:szCs w:val="36"/>
                      </w:rPr>
                      <w:t>Boisson</w:t>
                    </w:r>
                    <w:r w:rsidR="006C7717">
                      <w:rPr>
                        <w:rFonts w:asciiTheme="majorHAnsi" w:eastAsiaTheme="majorEastAsia" w:hAnsiTheme="majorHAnsi" w:cstheme="majorBidi"/>
                        <w:caps/>
                        <w:color w:val="775F55" w:themeColor="text2"/>
                        <w:sz w:val="36"/>
                        <w:szCs w:val="36"/>
                      </w:rPr>
                      <w:t>s</w:t>
                    </w:r>
                  </w:sdtContent>
                </w:sdt>
              </w:p>
            </w:tc>
          </w:tr>
          <w:tr w:rsidR="001A32D5">
            <w:trPr>
              <w:jc w:val="center"/>
            </w:trPr>
            <w:tc>
              <w:tcPr>
                <w:tcW w:w="1450" w:type="pct"/>
                <w:tcBorders>
                  <w:top w:val="nil"/>
                  <w:left w:val="nil"/>
                  <w:bottom w:val="nil"/>
                  <w:right w:val="nil"/>
                </w:tcBorders>
                <w:shd w:val="clear" w:color="auto" w:fill="auto"/>
              </w:tcPr>
              <w:p w:rsidR="001A32D5" w:rsidRDefault="001A32D5">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1A32D5" w:rsidRDefault="006C7717">
                <w:r>
                  <w:rPr>
                    <w:noProof/>
                  </w:rPr>
                  <w:drawing>
                    <wp:inline distT="0" distB="0" distL="0" distR="0">
                      <wp:extent cx="4505325" cy="3438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ma.gif"/>
                              <pic:cNvPicPr/>
                            </pic:nvPicPr>
                            <pic:blipFill>
                              <a:blip r:embed="rId11">
                                <a:extLst>
                                  <a:ext uri="{28A0092B-C50C-407E-A947-70E740481C1C}">
                                    <a14:useLocalDpi xmlns:a14="http://schemas.microsoft.com/office/drawing/2010/main" val="0"/>
                                  </a:ext>
                                </a:extLst>
                              </a:blip>
                              <a:stretch>
                                <a:fillRect/>
                              </a:stretch>
                            </pic:blipFill>
                            <pic:spPr>
                              <a:xfrm>
                                <a:off x="0" y="0"/>
                                <a:ext cx="4505325" cy="3438525"/>
                              </a:xfrm>
                              <a:prstGeom prst="rect">
                                <a:avLst/>
                              </a:prstGeom>
                            </pic:spPr>
                          </pic:pic>
                        </a:graphicData>
                      </a:graphic>
                    </wp:inline>
                  </w:drawing>
                </w:r>
              </w:p>
            </w:tc>
          </w:tr>
          <w:tr w:rsidR="001A32D5">
            <w:trPr>
              <w:trHeight w:val="864"/>
              <w:jc w:val="center"/>
            </w:trPr>
            <w:tc>
              <w:tcPr>
                <w:tcW w:w="1450" w:type="pct"/>
                <w:tcBorders>
                  <w:top w:val="nil"/>
                  <w:left w:val="nil"/>
                  <w:bottom w:val="nil"/>
                </w:tcBorders>
                <w:shd w:val="clear" w:color="auto" w:fill="DD8047" w:themeFill="accent2"/>
                <w:vAlign w:val="center"/>
              </w:tcPr>
              <w:p w:rsidR="001A32D5" w:rsidRDefault="007B4E2D" w:rsidP="006C7717">
                <w:pPr>
                  <w:pStyle w:val="Sansinterligne"/>
                  <w:jc w:val="center"/>
                  <w:rPr>
                    <w:color w:val="FFFFFF" w:themeColor="background1"/>
                    <w:sz w:val="32"/>
                    <w:szCs w:val="32"/>
                  </w:rPr>
                </w:pPr>
                <w:sdt>
                  <w:sdtPr>
                    <w:rPr>
                      <w:color w:val="FFFFFF" w:themeColor="background1"/>
                      <w:sz w:val="32"/>
                      <w:szCs w:val="32"/>
                    </w:rPr>
                    <w:alias w:val="Date"/>
                    <w:id w:val="541102334"/>
                    <w:placeholder>
                      <w:docPart w:val="7D51D79CC1F34B44888AB7B5A919AF77"/>
                    </w:placeholder>
                    <w:dataBinding w:prefixMappings="xmlns:ns0='http://schemas.microsoft.com/office/2006/coverPageProps'" w:xpath="/ns0:CoverPageProperties[1]/ns0:PublishDate[1]" w:storeItemID="{55AF091B-3C7A-41E3-B477-F2FDAA23CFDA}"/>
                    <w:date w:fullDate="2017-05-18T00:00:00Z">
                      <w:dateFormat w:val="dd/MM/yyyy"/>
                      <w:lid w:val="fr-FR"/>
                      <w:storeMappedDataAs w:val="dateTime"/>
                      <w:calendar w:val="gregorian"/>
                    </w:date>
                  </w:sdtPr>
                  <w:sdtEndPr/>
                  <w:sdtContent>
                    <w:r w:rsidR="006C7717">
                      <w:rPr>
                        <w:color w:val="FFFFFF" w:themeColor="background1"/>
                        <w:sz w:val="32"/>
                        <w:szCs w:val="32"/>
                      </w:rPr>
                      <w:t>18/05/2017</w:t>
                    </w:r>
                  </w:sdtContent>
                </w:sdt>
              </w:p>
            </w:tc>
            <w:tc>
              <w:tcPr>
                <w:tcW w:w="4000" w:type="pct"/>
                <w:tcBorders>
                  <w:top w:val="nil"/>
                  <w:bottom w:val="nil"/>
                  <w:right w:val="nil"/>
                </w:tcBorders>
                <w:shd w:val="clear" w:color="auto" w:fill="94B6D2" w:themeFill="accent1"/>
                <w:tcMar>
                  <w:left w:w="216" w:type="dxa"/>
                </w:tcMar>
                <w:vAlign w:val="center"/>
              </w:tcPr>
              <w:p w:rsidR="001A32D5" w:rsidRDefault="007B4E2D" w:rsidP="00001E74">
                <w:pPr>
                  <w:pStyle w:val="Sansinterligne"/>
                  <w:rPr>
                    <w:color w:val="FFFFFF" w:themeColor="background1"/>
                    <w:sz w:val="40"/>
                    <w:szCs w:val="40"/>
                  </w:rPr>
                </w:pPr>
                <w:sdt>
                  <w:sdtPr>
                    <w:rPr>
                      <w:color w:val="FFFFFF" w:themeColor="background1"/>
                      <w:sz w:val="40"/>
                      <w:szCs w:val="40"/>
                    </w:rPr>
                    <w:alias w:val="Sous-titre"/>
                    <w:id w:val="541102329"/>
                    <w:placeholder>
                      <w:docPart w:val="2041A3D21DE04D4DB87127B163A81996"/>
                    </w:placeholder>
                    <w:dataBinding w:prefixMappings="xmlns:ns0='http://schemas.openxmlformats.org/package/2006/metadata/core-properties' xmlns:ns1='http://purl.org/dc/elements/1.1/'" w:xpath="/ns0:coreProperties[1]/ns1:subject[1]" w:storeItemID="{6C3C8BC8-F283-45AE-878A-BAB7291924A1}"/>
                    <w:text/>
                  </w:sdtPr>
                  <w:sdtEndPr/>
                  <w:sdtContent>
                    <w:r w:rsidR="00851FFE">
                      <w:rPr>
                        <w:color w:val="FFFFFF" w:themeColor="background1"/>
                        <w:sz w:val="40"/>
                        <w:szCs w:val="40"/>
                      </w:rPr>
                      <w:t>Structure :</w:t>
                    </w:r>
                  </w:sdtContent>
                </w:sdt>
              </w:p>
            </w:tc>
          </w:tr>
          <w:tr w:rsidR="001A32D5">
            <w:trPr>
              <w:jc w:val="center"/>
            </w:trPr>
            <w:tc>
              <w:tcPr>
                <w:tcW w:w="1450" w:type="pct"/>
                <w:tcBorders>
                  <w:top w:val="nil"/>
                  <w:left w:val="nil"/>
                  <w:bottom w:val="nil"/>
                  <w:right w:val="nil"/>
                </w:tcBorders>
                <w:shd w:val="clear" w:color="auto" w:fill="auto"/>
                <w:vAlign w:val="center"/>
              </w:tcPr>
              <w:p w:rsidR="001A32D5" w:rsidRDefault="001A32D5">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1A32D5" w:rsidRPr="00001E74" w:rsidRDefault="00001E74">
                <w:pPr>
                  <w:pStyle w:val="Sansinterligne"/>
                  <w:spacing w:line="360" w:lineRule="auto"/>
                  <w:rPr>
                    <w:rFonts w:ascii="Arial" w:eastAsiaTheme="majorEastAsia" w:hAnsi="Arial" w:cs="Arial"/>
                    <w:sz w:val="28"/>
                    <w:szCs w:val="28"/>
                  </w:rPr>
                </w:pPr>
                <w:r w:rsidRPr="00001E74">
                  <w:rPr>
                    <w:rFonts w:ascii="Arial" w:hAnsi="Arial" w:cs="Arial"/>
                    <w:b/>
                    <w:bCs/>
                    <w:color w:val="000000"/>
                    <w:sz w:val="28"/>
                    <w:szCs w:val="28"/>
                  </w:rPr>
                  <w:t xml:space="preserve">Définition : </w:t>
                </w:r>
                <w:r w:rsidRPr="00001E74">
                  <w:rPr>
                    <w:rFonts w:ascii="Arial" w:hAnsi="Arial" w:cs="Arial"/>
                    <w:color w:val="000000"/>
                    <w:sz w:val="28"/>
                    <w:szCs w:val="28"/>
                  </w:rPr>
                  <w:t xml:space="preserve">Un </w:t>
                </w:r>
                <w:r w:rsidRPr="00001E74">
                  <w:rPr>
                    <w:rFonts w:ascii="Arial" w:hAnsi="Arial" w:cs="Arial"/>
                    <w:color w:val="FF0000"/>
                    <w:sz w:val="28"/>
                    <w:szCs w:val="28"/>
                  </w:rPr>
                  <w:t xml:space="preserve">algorithme </w:t>
                </w:r>
                <w:r w:rsidRPr="00001E74">
                  <w:rPr>
                    <w:rFonts w:ascii="Arial" w:hAnsi="Arial" w:cs="Arial"/>
                    <w:color w:val="000000"/>
                    <w:sz w:val="28"/>
                    <w:szCs w:val="28"/>
                  </w:rPr>
                  <w:t>est une suite finie d’opérations élémentaires, à appliquer dans un ordre déterminé, à des données. Sa réalisation permet de résoudre un problème donné</w:t>
                </w:r>
                <w:r w:rsidR="00000D9F" w:rsidRPr="00001E74">
                  <w:rPr>
                    <w:rFonts w:ascii="Arial" w:hAnsi="Arial" w:cs="Arial"/>
                    <w:sz w:val="28"/>
                    <w:szCs w:val="28"/>
                  </w:rPr>
                  <w:t xml:space="preserve">  </w:t>
                </w:r>
              </w:p>
              <w:p w:rsidR="001A32D5" w:rsidRDefault="001A32D5">
                <w:pPr>
                  <w:pStyle w:val="Sansinterligne"/>
                  <w:rPr>
                    <w:rFonts w:asciiTheme="majorHAnsi" w:eastAsiaTheme="majorEastAsia" w:hAnsiTheme="majorHAnsi" w:cstheme="majorBidi"/>
                    <w:i/>
                    <w:iCs/>
                    <w:color w:val="775F55" w:themeColor="text2"/>
                    <w:sz w:val="26"/>
                    <w:szCs w:val="26"/>
                  </w:rPr>
                </w:pPr>
              </w:p>
            </w:tc>
          </w:tr>
        </w:tbl>
        <w:p w:rsidR="001A32D5" w:rsidRDefault="007B4E2D">
          <w:pPr>
            <w:spacing w:after="200" w:line="276" w:lineRule="auto"/>
          </w:pPr>
        </w:p>
      </w:sdtContent>
    </w:sdt>
    <w:p w:rsidR="001A32D5" w:rsidRDefault="007B4E2D">
      <w:pPr>
        <w:pStyle w:val="Titre"/>
      </w:pPr>
      <w:sdt>
        <w:sdtPr>
          <w:alias w:val="Titre"/>
          <w:id w:val="-1055697181"/>
          <w:placeholder>
            <w:docPart w:val="20D74A39B6AC413B8A97C811F7DEA083"/>
          </w:placeholder>
          <w:dataBinding w:prefixMappings="xmlns:ns0='http://schemas.openxmlformats.org/package/2006/metadata/core-properties' xmlns:ns1='http://purl.org/dc/elements/1.1/'" w:xpath="/ns0:coreProperties[1]/ns1:title[1]" w:storeItemID="{6C3C8BC8-F283-45AE-878A-BAB7291924A1}"/>
          <w:text/>
        </w:sdtPr>
        <w:sdtEndPr/>
        <w:sdtContent>
          <w:r w:rsidR="006C7717">
            <w:t>Algorithme Distributeur de Boissons</w:t>
          </w:r>
        </w:sdtContent>
      </w:sdt>
    </w:p>
    <w:p w:rsidR="001A32D5" w:rsidRDefault="001A32D5">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9E3BFE87AAE54A32ADB85EFFCB15F546"/>
        </w:placeholder>
        <w:dataBinding w:prefixMappings="xmlns:ns0='http://schemas.openxmlformats.org/package/2006/metadata/core-properties' xmlns:ns1='http://purl.org/dc/elements/1.1/'" w:xpath="/ns0:coreProperties[1]/ns1:subject[1]" w:storeItemID="{6C3C8BC8-F283-45AE-878A-BAB7291924A1}"/>
        <w:text/>
      </w:sdtPr>
      <w:sdtEndPr/>
      <w:sdtContent>
        <w:p w:rsidR="001A32D5" w:rsidRDefault="00851FFE">
          <w:pPr>
            <w:pStyle w:val="Sous-titre"/>
          </w:pPr>
          <w:r>
            <w:t>Structure</w:t>
          </w:r>
          <w:r w:rsidR="00CD6C5E">
            <w:t xml:space="preserve"> :</w:t>
          </w:r>
        </w:p>
      </w:sdtContent>
    </w:sdt>
    <w:p w:rsidR="00804E59" w:rsidRDefault="00804E59" w:rsidP="00804E59">
      <w:proofErr w:type="spellStart"/>
      <w:r>
        <w:t>Init</w:t>
      </w:r>
      <w:proofErr w:type="spellEnd"/>
      <w:r>
        <w:t xml:space="preserve"> boissons</w:t>
      </w:r>
      <w:proofErr w:type="gramStart"/>
      <w:r>
        <w:t>=[</w:t>
      </w:r>
      <w:proofErr w:type="gramEnd"/>
      <w:r>
        <w:t>coca,</w:t>
      </w:r>
      <w:r w:rsidR="008C06E5">
        <w:t xml:space="preserve"> </w:t>
      </w:r>
      <w:r>
        <w:t>café,</w:t>
      </w:r>
      <w:r w:rsidR="008C06E5">
        <w:t xml:space="preserve"> </w:t>
      </w:r>
      <w:r>
        <w:t>eau,</w:t>
      </w:r>
      <w:r w:rsidR="008C06E5">
        <w:t xml:space="preserve"> </w:t>
      </w:r>
      <w:proofErr w:type="spellStart"/>
      <w:r>
        <w:t>sprite</w:t>
      </w:r>
      <w:proofErr w:type="spellEnd"/>
      <w:r w:rsidR="008C06E5">
        <w:t>]</w:t>
      </w:r>
    </w:p>
    <w:p w:rsidR="00804E59" w:rsidRDefault="00804E59" w:rsidP="00804E59">
      <w:proofErr w:type="spellStart"/>
      <w:r>
        <w:t>Init</w:t>
      </w:r>
      <w:proofErr w:type="spellEnd"/>
      <w:r>
        <w:t xml:space="preserve"> </w:t>
      </w:r>
      <w:proofErr w:type="spellStart"/>
      <w:r>
        <w:t>prix_total</w:t>
      </w:r>
      <w:proofErr w:type="spellEnd"/>
      <w:r>
        <w:t>=1</w:t>
      </w:r>
    </w:p>
    <w:p w:rsidR="00804E59" w:rsidRDefault="00804E59" w:rsidP="00804E59">
      <w:proofErr w:type="spellStart"/>
      <w:r>
        <w:t>Init</w:t>
      </w:r>
      <w:proofErr w:type="spellEnd"/>
      <w:r>
        <w:t xml:space="preserve"> </w:t>
      </w:r>
      <w:r w:rsidR="000966F3">
        <w:t>compteur=0</w:t>
      </w:r>
    </w:p>
    <w:p w:rsidR="00804E59" w:rsidRDefault="00804E59" w:rsidP="00804E59">
      <w:proofErr w:type="spellStart"/>
      <w:r>
        <w:t>Init</w:t>
      </w:r>
      <w:proofErr w:type="spellEnd"/>
      <w:r>
        <w:t xml:space="preserve"> </w:t>
      </w:r>
      <w:r w:rsidR="000966F3">
        <w:t>pièce=0</w:t>
      </w:r>
    </w:p>
    <w:p w:rsidR="00804E59" w:rsidRDefault="00804E59" w:rsidP="00804E59">
      <w:proofErr w:type="gramStart"/>
      <w:r>
        <w:t>choisir</w:t>
      </w:r>
      <w:proofErr w:type="gramEnd"/>
      <w:r>
        <w:t xml:space="preserve"> une boisson : </w:t>
      </w:r>
      <w:r w:rsidR="000966F3">
        <w:t>afficher prix</w:t>
      </w:r>
    </w:p>
    <w:p w:rsidR="00804E59" w:rsidRDefault="00804E59" w:rsidP="00804E59">
      <w:proofErr w:type="gramStart"/>
      <w:r>
        <w:t>mettre</w:t>
      </w:r>
      <w:proofErr w:type="gramEnd"/>
      <w:r>
        <w:t xml:space="preserve"> pièce</w:t>
      </w:r>
    </w:p>
    <w:p w:rsidR="00804E59" w:rsidRDefault="00804E59" w:rsidP="00804E59">
      <w:r>
        <w:tab/>
      </w:r>
      <w:proofErr w:type="gramStart"/>
      <w:r>
        <w:t>si</w:t>
      </w:r>
      <w:proofErr w:type="gramEnd"/>
      <w:r>
        <w:t xml:space="preserve"> pièce&lt;</w:t>
      </w:r>
      <w:proofErr w:type="spellStart"/>
      <w:r>
        <w:t>prix_total</w:t>
      </w:r>
      <w:proofErr w:type="spellEnd"/>
      <w:r>
        <w:t xml:space="preserve"> alors</w:t>
      </w:r>
    </w:p>
    <w:p w:rsidR="00804E59" w:rsidRDefault="00804E59" w:rsidP="00804E59">
      <w:r>
        <w:tab/>
      </w:r>
      <w:proofErr w:type="gramStart"/>
      <w:r>
        <w:t>compteur</w:t>
      </w:r>
      <w:proofErr w:type="gramEnd"/>
      <w:r w:rsidR="008C06E5">
        <w:t>+</w:t>
      </w:r>
      <w:r>
        <w:t>=</w:t>
      </w:r>
      <w:proofErr w:type="spellStart"/>
      <w:r>
        <w:t>piece</w:t>
      </w:r>
      <w:proofErr w:type="spellEnd"/>
    </w:p>
    <w:p w:rsidR="00804E59" w:rsidRDefault="00804E59" w:rsidP="00804E59">
      <w:r>
        <w:tab/>
        <w:t xml:space="preserve"> </w:t>
      </w:r>
      <w:r>
        <w:tab/>
      </w:r>
      <w:proofErr w:type="gramStart"/>
      <w:r>
        <w:t>afficher</w:t>
      </w:r>
      <w:proofErr w:type="gramEnd"/>
      <w:r>
        <w:t xml:space="preserve"> </w:t>
      </w:r>
      <w:proofErr w:type="spellStart"/>
      <w:r w:rsidR="008C06E5">
        <w:t>prix_total</w:t>
      </w:r>
      <w:proofErr w:type="spellEnd"/>
    </w:p>
    <w:p w:rsidR="00804E59" w:rsidRDefault="00804E59" w:rsidP="00804E59">
      <w:r>
        <w:tab/>
      </w:r>
      <w:proofErr w:type="gramStart"/>
      <w:r>
        <w:t>tant</w:t>
      </w:r>
      <w:proofErr w:type="gramEnd"/>
      <w:r>
        <w:t xml:space="preserve"> que compteur&lt;</w:t>
      </w:r>
      <w:proofErr w:type="spellStart"/>
      <w:r>
        <w:t>prix_totale</w:t>
      </w:r>
      <w:proofErr w:type="spellEnd"/>
    </w:p>
    <w:p w:rsidR="00804E59" w:rsidRDefault="00804E59" w:rsidP="00804E59">
      <w:r>
        <w:tab/>
      </w:r>
      <w:r>
        <w:tab/>
      </w:r>
      <w:proofErr w:type="gramStart"/>
      <w:r>
        <w:t>ajouter</w:t>
      </w:r>
      <w:proofErr w:type="gramEnd"/>
      <w:r>
        <w:t xml:space="preserve"> une pièce</w:t>
      </w:r>
    </w:p>
    <w:p w:rsidR="00804E59" w:rsidRDefault="00804E59" w:rsidP="00804E59">
      <w:r>
        <w:tab/>
      </w:r>
      <w:proofErr w:type="gramStart"/>
      <w:r>
        <w:t>compteur=</w:t>
      </w:r>
      <w:proofErr w:type="gramEnd"/>
      <w:r>
        <w:t>compteur+1</w:t>
      </w:r>
    </w:p>
    <w:p w:rsidR="00804E59" w:rsidRDefault="00804E59" w:rsidP="00804E59">
      <w:r>
        <w:tab/>
      </w:r>
      <w:r>
        <w:tab/>
        <w:t>Afficher compteur</w:t>
      </w:r>
    </w:p>
    <w:p w:rsidR="00804E59" w:rsidRDefault="00804E59" w:rsidP="00804E59">
      <w:r>
        <w:tab/>
      </w:r>
      <w:proofErr w:type="gramStart"/>
      <w:r>
        <w:t>si</w:t>
      </w:r>
      <w:proofErr w:type="gramEnd"/>
      <w:r>
        <w:t xml:space="preserve"> pièce&gt;=</w:t>
      </w:r>
      <w:proofErr w:type="spellStart"/>
      <w:r>
        <w:t>prix_totale</w:t>
      </w:r>
      <w:proofErr w:type="spellEnd"/>
      <w:r>
        <w:t xml:space="preserve"> alors</w:t>
      </w:r>
    </w:p>
    <w:p w:rsidR="001A32D5" w:rsidRDefault="00804E59" w:rsidP="00804E59">
      <w:r>
        <w:tab/>
      </w:r>
      <w:r>
        <w:tab/>
      </w:r>
      <w:proofErr w:type="gramStart"/>
      <w:r>
        <w:t>donner</w:t>
      </w:r>
      <w:proofErr w:type="gramEnd"/>
      <w:r>
        <w:t xml:space="preserve"> boisson</w:t>
      </w:r>
    </w:p>
    <w:p w:rsidR="008C06E5" w:rsidRDefault="008C06E5" w:rsidP="008C06E5">
      <w:r>
        <w:tab/>
      </w:r>
      <w:proofErr w:type="gramStart"/>
      <w:r>
        <w:t>si</w:t>
      </w:r>
      <w:proofErr w:type="gramEnd"/>
      <w:r>
        <w:t xml:space="preserve"> pièce&gt;</w:t>
      </w:r>
      <w:r w:rsidRPr="008C06E5">
        <w:t xml:space="preserve"> </w:t>
      </w:r>
      <w:proofErr w:type="spellStart"/>
      <w:r>
        <w:t>prix_totale</w:t>
      </w:r>
      <w:proofErr w:type="spellEnd"/>
      <w:r>
        <w:t xml:space="preserve"> alors</w:t>
      </w:r>
    </w:p>
    <w:p w:rsidR="008C06E5" w:rsidRDefault="008C06E5" w:rsidP="008C06E5">
      <w:r>
        <w:tab/>
      </w:r>
      <w:r>
        <w:tab/>
      </w:r>
      <w:proofErr w:type="gramStart"/>
      <w:r>
        <w:t>donner</w:t>
      </w:r>
      <w:proofErr w:type="gramEnd"/>
      <w:r>
        <w:t xml:space="preserve"> monnaie-</w:t>
      </w:r>
      <w:proofErr w:type="spellStart"/>
      <w:r>
        <w:t>prix_total</w:t>
      </w:r>
      <w:proofErr w:type="spellEnd"/>
    </w:p>
    <w:p w:rsidR="00693061" w:rsidRDefault="00693061" w:rsidP="008C06E5">
      <w:r>
        <w:tab/>
      </w:r>
      <w:r>
        <w:tab/>
      </w:r>
      <w:proofErr w:type="gramStart"/>
      <w:r>
        <w:t>prendre</w:t>
      </w:r>
      <w:proofErr w:type="gramEnd"/>
      <w:r>
        <w:t xml:space="preserve"> boisson</w:t>
      </w:r>
    </w:p>
    <w:bookmarkEnd w:id="0" w:displacedByCustomXml="next"/>
    <w:bookmarkEnd w:id="1" w:displacedByCustomXml="next"/>
    <w:bookmarkStart w:id="2" w:name="OLE_LINK4" w:displacedByCustomXml="next"/>
    <w:bookmarkStart w:id="3" w:name="OLE_LINK3" w:displacedByCustomXml="next"/>
    <w:sdt>
      <w:sdtPr>
        <w:id w:val="-808315605"/>
        <w:placeholder>
          <w:docPart w:val="1ECE02F2E9D24D93B91B4BBEBE504D81"/>
        </w:placeholder>
        <w:dataBinding w:prefixMappings="xmlns:ns0='http://schemas.openxmlformats.org/package/2006/metadata/core-properties' xmlns:ns1='http://purl.org/dc/elements/1.1/'" w:xpath="/ns0:coreProperties[1]/ns1:subject[1]" w:storeItemID="{6C3C8BC8-F283-45AE-878A-BAB7291924A1}"/>
        <w:text/>
      </w:sdtPr>
      <w:sdtContent>
        <w:p w:rsidR="00CD6C5E" w:rsidRDefault="00851FFE" w:rsidP="00CD6C5E">
          <w:pPr>
            <w:pStyle w:val="Sous-titre"/>
          </w:pPr>
          <w:r>
            <w:t>Structure :</w:t>
          </w:r>
        </w:p>
      </w:sdtContent>
    </w:sdt>
    <w:p w:rsidR="00CD6C5E" w:rsidRDefault="00CD6C5E" w:rsidP="00804E59">
      <w:r>
        <w:t>L’algorithme ci-dessus est conçu pour nous expliquer comment une machine à boisson fonctionne. Tout d’abord on initialise les données susceptibles d’être utilisées.</w:t>
      </w:r>
      <w:r>
        <w:br/>
        <w:t>Ces données pour exister doivent avant tout être initialisées. Pour cela nous avons besoin d’initialiser pour la machine une collection de boissons, le prix fixé pour toutes les boissons, un compteur pour savoir combien de pièce il faut ajouter pour atteindre le prix total, enfin initialiser également la pièce qu’on va mettre dans la machine.</w:t>
      </w:r>
    </w:p>
    <w:p w:rsidR="00CD6C5E" w:rsidRDefault="00CD6C5E" w:rsidP="00804E59">
      <w:r>
        <w:t xml:space="preserve">Pour que la machine </w:t>
      </w:r>
      <w:r w:rsidR="004003DD">
        <w:t>ait</w:t>
      </w:r>
      <w:r>
        <w:t xml:space="preserve"> un minimum de réflexion il est important de mettre en place des conditions. Celle</w:t>
      </w:r>
      <w:r w:rsidR="004003DD">
        <w:t>s</w:t>
      </w:r>
      <w:r>
        <w:t xml:space="preserve">-ci </w:t>
      </w:r>
      <w:r w:rsidR="004003DD">
        <w:t>permettent de pouvoir contrôler et comparait les différents cas :</w:t>
      </w:r>
    </w:p>
    <w:p w:rsidR="004003DD" w:rsidRDefault="004003DD" w:rsidP="00804E59">
      <w:r>
        <w:t>Choisir la boisson désirée, connaitre le montant que nous allons mettre, si le montant est inférieur au montant fixé par le prix alors la machine nous indique d’ajouter des pièces ou sinon si le montant est supérieur au montant fixé alors la machine nous donnera le restant du montant moins le prix. Enfin on récupère la boisson.</w:t>
      </w:r>
      <w:bookmarkEnd w:id="3"/>
      <w:bookmarkEnd w:id="2"/>
    </w:p>
    <w:p w:rsidR="00FF60E9" w:rsidRDefault="00F53AD5" w:rsidP="00804E59">
      <w:pPr>
        <w:rPr>
          <w:b/>
        </w:rPr>
      </w:pPr>
      <w:r>
        <w:rPr>
          <w:b/>
        </w:rPr>
        <w:br/>
      </w:r>
      <w:bookmarkStart w:id="4" w:name="OLE_LINK5"/>
      <w:bookmarkStart w:id="5" w:name="OLE_LINK6"/>
      <w:r w:rsidRPr="00F53AD5">
        <w:rPr>
          <w:b/>
        </w:rPr>
        <w:t>Exemple pour la vérification du nombre de pièce</w:t>
      </w:r>
      <w:r>
        <w:rPr>
          <w:b/>
        </w:rPr>
        <w:t> :</w:t>
      </w:r>
    </w:p>
    <w:p w:rsidR="00F53AD5" w:rsidRPr="00F53AD5" w:rsidRDefault="00B95122" w:rsidP="00804E59">
      <w:pPr>
        <w:rPr>
          <w:b/>
        </w:rPr>
      </w:pPr>
      <w:bookmarkStart w:id="6" w:name="_GoBack"/>
      <w:bookmarkEnd w:id="4"/>
      <w:bookmarkEnd w:id="5"/>
      <w:r>
        <w:rPr>
          <w:b/>
          <w:noProof/>
        </w:rPr>
        <w:drawing>
          <wp:inline distT="0" distB="0" distL="0" distR="0">
            <wp:extent cx="5772956" cy="35437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e-algo.PNG"/>
                    <pic:cNvPicPr/>
                  </pic:nvPicPr>
                  <pic:blipFill>
                    <a:blip r:embed="rId12">
                      <a:extLst>
                        <a:ext uri="{28A0092B-C50C-407E-A947-70E740481C1C}">
                          <a14:useLocalDpi xmlns:a14="http://schemas.microsoft.com/office/drawing/2010/main" val="0"/>
                        </a:ext>
                      </a:extLst>
                    </a:blip>
                    <a:stretch>
                      <a:fillRect/>
                    </a:stretch>
                  </pic:blipFill>
                  <pic:spPr>
                    <a:xfrm>
                      <a:off x="0" y="0"/>
                      <a:ext cx="5772956" cy="3543795"/>
                    </a:xfrm>
                    <a:prstGeom prst="rect">
                      <a:avLst/>
                    </a:prstGeom>
                  </pic:spPr>
                </pic:pic>
              </a:graphicData>
            </a:graphic>
          </wp:inline>
        </w:drawing>
      </w:r>
      <w:bookmarkEnd w:id="6"/>
    </w:p>
    <w:sectPr w:rsidR="00F53AD5" w:rsidRPr="00F53AD5">
      <w:headerReference w:type="even" r:id="rId13"/>
      <w:headerReference w:type="default" r:id="rId14"/>
      <w:footerReference w:type="even" r:id="rId15"/>
      <w:footerReference w:type="default" r:id="rId16"/>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E2D" w:rsidRDefault="007B4E2D">
      <w:pPr>
        <w:spacing w:after="0" w:line="240" w:lineRule="auto"/>
      </w:pPr>
      <w:r>
        <w:separator/>
      </w:r>
    </w:p>
  </w:endnote>
  <w:endnote w:type="continuationSeparator" w:id="0">
    <w:p w:rsidR="007B4E2D" w:rsidRDefault="007B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2D5" w:rsidRDefault="001A32D5"/>
  <w:p w:rsidR="001A32D5" w:rsidRDefault="00000D9F">
    <w:pPr>
      <w:pStyle w:val="Pieddepagepaire"/>
    </w:pPr>
    <w:r>
      <w:t xml:space="preserve">Page </w:t>
    </w:r>
    <w:r>
      <w:fldChar w:fldCharType="begin"/>
    </w:r>
    <w:r>
      <w:instrText>PAGE   \* MERGEFORMAT</w:instrText>
    </w:r>
    <w:r>
      <w:fldChar w:fldCharType="separate"/>
    </w:r>
    <w:r w:rsidR="00B95122" w:rsidRPr="00B95122">
      <w:rPr>
        <w:noProof/>
        <w:sz w:val="24"/>
        <w:szCs w:val="24"/>
      </w:rPr>
      <w:t>2</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2D5" w:rsidRDefault="001A32D5"/>
  <w:p w:rsidR="001A32D5" w:rsidRDefault="00000D9F">
    <w:pPr>
      <w:pStyle w:val="Pieddepageimpaire"/>
    </w:pPr>
    <w:r>
      <w:t xml:space="preserve">Page </w:t>
    </w:r>
    <w:r>
      <w:fldChar w:fldCharType="begin"/>
    </w:r>
    <w:r>
      <w:instrText>PAGE   \* MERGEFORMAT</w:instrText>
    </w:r>
    <w:r>
      <w:fldChar w:fldCharType="separate"/>
    </w:r>
    <w:r w:rsidR="00B95122" w:rsidRPr="00B95122">
      <w:rPr>
        <w:noProof/>
        <w:sz w:val="24"/>
        <w:szCs w:val="24"/>
      </w:rPr>
      <w:t>1</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E2D" w:rsidRDefault="007B4E2D">
      <w:pPr>
        <w:spacing w:after="0" w:line="240" w:lineRule="auto"/>
      </w:pPr>
      <w:r>
        <w:separator/>
      </w:r>
    </w:p>
  </w:footnote>
  <w:footnote w:type="continuationSeparator" w:id="0">
    <w:p w:rsidR="007B4E2D" w:rsidRDefault="007B4E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2D5" w:rsidRDefault="007B4E2D">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6C7717">
          <w:t>Algorithme Distributeur de Boissons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2D5" w:rsidRDefault="007B4E2D">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6C7717">
          <w:t>Algorithme Distributeur de Boissons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717"/>
    <w:rsid w:val="00000D9F"/>
    <w:rsid w:val="00001E74"/>
    <w:rsid w:val="000966F3"/>
    <w:rsid w:val="001A32D5"/>
    <w:rsid w:val="00271F0D"/>
    <w:rsid w:val="004003DD"/>
    <w:rsid w:val="00620B1D"/>
    <w:rsid w:val="00693061"/>
    <w:rsid w:val="006A127B"/>
    <w:rsid w:val="006C7717"/>
    <w:rsid w:val="007B4E2D"/>
    <w:rsid w:val="00804E59"/>
    <w:rsid w:val="00834D08"/>
    <w:rsid w:val="00851FFE"/>
    <w:rsid w:val="008A2C12"/>
    <w:rsid w:val="008C06E5"/>
    <w:rsid w:val="00972629"/>
    <w:rsid w:val="00AC04D9"/>
    <w:rsid w:val="00B51297"/>
    <w:rsid w:val="00B95122"/>
    <w:rsid w:val="00CD6C5E"/>
    <w:rsid w:val="00F53AD5"/>
    <w:rsid w:val="00FA30C6"/>
    <w:rsid w:val="00FF60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E36B32-3234-4DB1-8094-177D4C48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semiHidden/>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itello\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B31C20F71E4EBE9CBBAC7D8CFF2BA7"/>
        <w:category>
          <w:name w:val="Général"/>
          <w:gallery w:val="placeholder"/>
        </w:category>
        <w:types>
          <w:type w:val="bbPlcHdr"/>
        </w:types>
        <w:behaviors>
          <w:behavior w:val="content"/>
        </w:behaviors>
        <w:guid w:val="{46DA83ED-811A-41F9-80B9-9B5DECFA6CD8}"/>
      </w:docPartPr>
      <w:docPartBody>
        <w:p w:rsidR="001E665A" w:rsidRDefault="0081440C">
          <w:pPr>
            <w:pStyle w:val="8AB31C20F71E4EBE9CBBAC7D8CFF2BA7"/>
          </w:pPr>
          <w:r>
            <w:rPr>
              <w:rFonts w:asciiTheme="majorHAnsi" w:eastAsiaTheme="majorEastAsia" w:hAnsiTheme="majorHAnsi" w:cstheme="majorBidi"/>
              <w:caps/>
              <w:color w:val="44546A" w:themeColor="text2"/>
              <w:sz w:val="110"/>
              <w:szCs w:val="110"/>
            </w:rPr>
            <w:t>[Titre du document]</w:t>
          </w:r>
        </w:p>
      </w:docPartBody>
    </w:docPart>
    <w:docPart>
      <w:docPartPr>
        <w:name w:val="7D51D79CC1F34B44888AB7B5A919AF77"/>
        <w:category>
          <w:name w:val="Général"/>
          <w:gallery w:val="placeholder"/>
        </w:category>
        <w:types>
          <w:type w:val="bbPlcHdr"/>
        </w:types>
        <w:behaviors>
          <w:behavior w:val="content"/>
        </w:behaviors>
        <w:guid w:val="{4DD2CBD6-9E33-4A4B-A61B-FD6B859E1243}"/>
      </w:docPartPr>
      <w:docPartBody>
        <w:p w:rsidR="001E665A" w:rsidRDefault="0081440C">
          <w:pPr>
            <w:pStyle w:val="7D51D79CC1F34B44888AB7B5A919AF77"/>
          </w:pPr>
          <w:r>
            <w:rPr>
              <w:color w:val="FFFFFF" w:themeColor="background1"/>
              <w:sz w:val="32"/>
              <w:szCs w:val="32"/>
            </w:rPr>
            <w:t>[Choisir la date]</w:t>
          </w:r>
        </w:p>
      </w:docPartBody>
    </w:docPart>
    <w:docPart>
      <w:docPartPr>
        <w:name w:val="2041A3D21DE04D4DB87127B163A81996"/>
        <w:category>
          <w:name w:val="Général"/>
          <w:gallery w:val="placeholder"/>
        </w:category>
        <w:types>
          <w:type w:val="bbPlcHdr"/>
        </w:types>
        <w:behaviors>
          <w:behavior w:val="content"/>
        </w:behaviors>
        <w:guid w:val="{7DA33779-56CF-4D86-86CD-0F5565E1A53F}"/>
      </w:docPartPr>
      <w:docPartBody>
        <w:p w:rsidR="001E665A" w:rsidRDefault="0081440C">
          <w:pPr>
            <w:pStyle w:val="2041A3D21DE04D4DB87127B163A81996"/>
          </w:pPr>
          <w:r>
            <w:rPr>
              <w:color w:val="FFFFFF" w:themeColor="background1"/>
              <w:sz w:val="40"/>
              <w:szCs w:val="40"/>
            </w:rPr>
            <w:t>[Sous-titre du document]</w:t>
          </w:r>
        </w:p>
      </w:docPartBody>
    </w:docPart>
    <w:docPart>
      <w:docPartPr>
        <w:name w:val="20D74A39B6AC413B8A97C811F7DEA083"/>
        <w:category>
          <w:name w:val="Général"/>
          <w:gallery w:val="placeholder"/>
        </w:category>
        <w:types>
          <w:type w:val="bbPlcHdr"/>
        </w:types>
        <w:behaviors>
          <w:behavior w:val="content"/>
        </w:behaviors>
        <w:guid w:val="{DEA3CDD0-ACA6-4BE3-BC3E-50327C25DF17}"/>
      </w:docPartPr>
      <w:docPartBody>
        <w:p w:rsidR="001E665A" w:rsidRDefault="0081440C">
          <w:pPr>
            <w:pStyle w:val="20D74A39B6AC413B8A97C811F7DEA083"/>
          </w:pPr>
          <w:r>
            <w:t>[Titre du document]</w:t>
          </w:r>
        </w:p>
      </w:docPartBody>
    </w:docPart>
    <w:docPart>
      <w:docPartPr>
        <w:name w:val="9E3BFE87AAE54A32ADB85EFFCB15F546"/>
        <w:category>
          <w:name w:val="Général"/>
          <w:gallery w:val="placeholder"/>
        </w:category>
        <w:types>
          <w:type w:val="bbPlcHdr"/>
        </w:types>
        <w:behaviors>
          <w:behavior w:val="content"/>
        </w:behaviors>
        <w:guid w:val="{E9A4A8AD-0DBE-495D-9DFC-13C923701350}"/>
      </w:docPartPr>
      <w:docPartBody>
        <w:p w:rsidR="001E665A" w:rsidRDefault="0081440C">
          <w:pPr>
            <w:pStyle w:val="9E3BFE87AAE54A32ADB85EFFCB15F546"/>
          </w:pPr>
          <w:r>
            <w:t>[Sous-titre]</w:t>
          </w:r>
        </w:p>
      </w:docPartBody>
    </w:docPart>
    <w:docPart>
      <w:docPartPr>
        <w:name w:val="1ECE02F2E9D24D93B91B4BBEBE504D81"/>
        <w:category>
          <w:name w:val="Général"/>
          <w:gallery w:val="placeholder"/>
        </w:category>
        <w:types>
          <w:type w:val="bbPlcHdr"/>
        </w:types>
        <w:behaviors>
          <w:behavior w:val="content"/>
        </w:behaviors>
        <w:guid w:val="{B4CF7B8D-E5D9-4BD0-9B84-3A6C3A8E28A2}"/>
      </w:docPartPr>
      <w:docPartBody>
        <w:p w:rsidR="00000000" w:rsidRDefault="0013643E" w:rsidP="0013643E">
          <w:pPr>
            <w:pStyle w:val="1ECE02F2E9D24D93B91B4BBEBE504D81"/>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0C"/>
    <w:rsid w:val="00061CA5"/>
    <w:rsid w:val="0013643E"/>
    <w:rsid w:val="001E665A"/>
    <w:rsid w:val="003A0465"/>
    <w:rsid w:val="00573D35"/>
    <w:rsid w:val="008144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AB31C20F71E4EBE9CBBAC7D8CFF2BA7">
    <w:name w:val="8AB31C20F71E4EBE9CBBAC7D8CFF2BA7"/>
  </w:style>
  <w:style w:type="paragraph" w:customStyle="1" w:styleId="7D51D79CC1F34B44888AB7B5A919AF77">
    <w:name w:val="7D51D79CC1F34B44888AB7B5A919AF77"/>
  </w:style>
  <w:style w:type="paragraph" w:customStyle="1" w:styleId="2041A3D21DE04D4DB87127B163A81996">
    <w:name w:val="2041A3D21DE04D4DB87127B163A81996"/>
  </w:style>
  <w:style w:type="paragraph" w:customStyle="1" w:styleId="B044C4A5E48749FCA8CDEC649E9E8A17">
    <w:name w:val="B044C4A5E48749FCA8CDEC649E9E8A17"/>
  </w:style>
  <w:style w:type="paragraph" w:customStyle="1" w:styleId="20D74A39B6AC413B8A97C811F7DEA083">
    <w:name w:val="20D74A39B6AC413B8A97C811F7DEA083"/>
  </w:style>
  <w:style w:type="paragraph" w:customStyle="1" w:styleId="9E3BFE87AAE54A32ADB85EFFCB15F546">
    <w:name w:val="9E3BFE87AAE54A32ADB85EFFCB15F546"/>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9B6013F8884041AFA172B90F641B1D53">
    <w:name w:val="9B6013F8884041AFA172B90F641B1D53"/>
  </w:style>
  <w:style w:type="paragraph" w:customStyle="1" w:styleId="1ECE02F2E9D24D93B91B4BBEBE504D81">
    <w:name w:val="1ECE02F2E9D24D93B91B4BBEBE504D81"/>
    <w:rsid w:val="0013643E"/>
  </w:style>
  <w:style w:type="paragraph" w:customStyle="1" w:styleId="F48AEFDAB3AB41CDBB4B4D54BFABF5C8">
    <w:name w:val="F48AEFDAB3AB41CDBB4B4D54BFABF5C8"/>
    <w:rsid w:val="0013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2017-05-18T00:00:00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D018F6BD-DD7B-4F1B-9FA9-630957303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Template>
  <TotalTime>187</TotalTime>
  <Pages>1</Pages>
  <Words>278</Words>
  <Characters>1532</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Algorithme Distributeur de Boissons</vt: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Algorithme Distributeur de Boissons</dc:title>
  <dc:subject>Structure :</dc:subject>
  <dc:creator>Militello Giuseppe</dc:creator>
  <cp:keywords/>
  <cp:lastModifiedBy>Militello Giuseppe</cp:lastModifiedBy>
  <cp:revision>17</cp:revision>
  <cp:lastPrinted>2017-05-18T09:29:00Z</cp:lastPrinted>
  <dcterms:created xsi:type="dcterms:W3CDTF">2017-05-18T09:04:00Z</dcterms:created>
  <dcterms:modified xsi:type="dcterms:W3CDTF">2017-05-19T10:13:00Z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